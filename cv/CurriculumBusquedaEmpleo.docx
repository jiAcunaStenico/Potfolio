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4373880</wp:posOffset>
            </wp:positionH>
            <wp:positionV relativeFrom="page">
              <wp:posOffset>1162050</wp:posOffset>
            </wp:positionV>
            <wp:extent cx="1275715" cy="1696720"/>
            <wp:effectExtent l="0" t="0" r="0" b="0"/>
            <wp:wrapTight wrapText="bothSides">
              <wp:wrapPolygon edited="0">
                <wp:start x="-14" y="0"/>
                <wp:lineTo x="-14" y="21324"/>
                <wp:lineTo x="21273" y="21324"/>
                <wp:lineTo x="21273" y="0"/>
                <wp:lineTo x="-14" y="0"/>
              </wp:wrapPolygon>
            </wp:wrapTight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José Ignacio Acuña Stenico</w:t>
      </w:r>
    </w:p>
    <w:p>
      <w:pPr>
        <w:pStyle w:val="Ttulo1"/>
        <w:rPr/>
      </w:pPr>
      <w:r>
        <w:rPr/>
        <w:t xml:space="preserve">Datos personales                                                                        </w:t>
      </w:r>
    </w:p>
    <w:p>
      <w:pPr>
        <w:pStyle w:val="Normal"/>
        <w:rPr/>
      </w:pPr>
      <w:r>
        <w:rPr/>
        <w:t>Edad: 2</w:t>
      </w:r>
      <w:r>
        <w:rPr/>
        <w:t>8</w:t>
      </w:r>
      <w:r>
        <w:rPr/>
        <w:tab/>
        <w:br/>
        <w:t>Documento: 37704584</w:t>
        <w:tab/>
        <w:tab/>
        <w:br/>
        <w:t>Estado Civil: Soltero</w:t>
        <w:br/>
        <w:t>Dirección: Barrio los Álamos, calle 152, casa N°40</w:t>
        <w:br/>
        <w:t>Número de teléfono:3764820044</w:t>
        <w:tab/>
        <w:br/>
        <w:t>Correo Electrónico: jiacunastenico@gmail.com</w:t>
      </w:r>
    </w:p>
    <w:p>
      <w:pPr>
        <w:pStyle w:val="Ttulo1"/>
        <w:rPr/>
      </w:pPr>
      <w:r>
        <w:rPr/>
        <w:t>Objetivo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Establecerme y consolidarme en una empresa que me otorgue estabilidad laboral, aplicar mis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experiencias y conocimientos en las distintas áreas de la empresa, y desarrollarme profesionalmente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para el buen desempeño de las funciones asignadas.</w:t>
      </w:r>
    </w:p>
    <w:p>
      <w:pPr>
        <w:pStyle w:val="Ttulo1"/>
        <w:rPr/>
      </w:pPr>
      <w:r>
        <w:rPr/>
        <w:t>Formación Academica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Curso de auxiliar de farmacia “Fundación Argentina Educativa”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Cuso de introducción al trabajo (CIT) “oficina de empleo”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Curso de secretariado medico “Circulo Medico Zona Sur”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Operador de informática para la administración y gestión “centro de Formación Profesional N°16”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  <w:t>Titulo secundario: Bachiller en economía y administración. “colegio Prov. N°1 Martin de Moussy”</w:t>
      </w:r>
    </w:p>
    <w:p>
      <w:pPr>
        <w:pStyle w:val="Ttulo1"/>
        <w:rPr/>
      </w:pPr>
      <w:sdt>
        <w:sdtPr>
          <w:placeholder>
            <w:docPart w:val="5CFAC688CAFA4837A88BB4FD680B754A"/>
          </w:placeholder>
          <w:alias w:val="Experiencia:"/>
          <w:id w:val="1524908342"/>
        </w:sdtPr>
        <w:sdtContent>
          <w:r>
            <w:rPr/>
          </w:r>
          <w:r>
            <w:rPr/>
            <w:t>Experiencia</w:t>
          </w:r>
        </w:sdtContent>
      </w:sdt>
    </w:p>
    <w:p>
      <w:pPr>
        <w:pStyle w:val="ListBullet"/>
        <w:numPr>
          <w:ilvl w:val="0"/>
          <w:numId w:val="1"/>
        </w:numPr>
        <w:rPr/>
      </w:pPr>
      <w:r>
        <w:rPr/>
        <w:t xml:space="preserve">Trabaje de seguridad para la empresa Mega Seguridad </w:t>
      </w:r>
    </w:p>
    <w:p>
      <w:pPr>
        <w:pStyle w:val="ListBullet"/>
        <w:numPr>
          <w:ilvl w:val="0"/>
          <w:numId w:val="0"/>
        </w:numPr>
        <w:spacing w:before="0" w:after="240"/>
        <w:ind w:left="216" w:hanging="0"/>
        <w:contextualSpacing/>
        <w:rPr/>
      </w:pPr>
      <w:r>
        <w:rPr/>
      </w:r>
    </w:p>
    <w:sectPr>
      <w:footerReference w:type="default" r:id="rId3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</w:instrText>
    </w:r>
    <w:r>
      <w:rPr>
        <w:lang w:bidi="es-ES"/>
      </w:rPr>
      <w:fldChar w:fldCharType="separate"/>
    </w:r>
    <w:r>
      <w:rPr>
        <w:lang w:bidi="es-ES"/>
      </w:rPr>
      <w:t>0</w:t>
    </w:r>
    <w:r>
      <w:rPr>
        <w:lang w:bidi="es-E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s-ES" w:eastAsia="ja-JP" w:bidi="ar-SA"/>
    </w:rPr>
  </w:style>
  <w:style w:type="paragraph" w:styleId="Ttulo1">
    <w:name w:val="Heading 1"/>
    <w:basedOn w:val="Normal"/>
    <w:link w:val="Ttulo1C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sid w:val="00681034"/>
    <w:rPr>
      <w:color w:val="2A7B88" w:themeColor="accent1" w:themeShade="bf"/>
    </w:rPr>
  </w:style>
  <w:style w:type="character" w:styleId="Ttulo1Car" w:customStyle="1">
    <w:name w:val="Título 1 Car"/>
    <w:basedOn w:val="DefaultParagraphFont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Ttulo2Car" w:customStyle="1">
    <w:name w:val="Título 2 Car"/>
    <w:basedOn w:val="DefaultParagraphFont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CitadestacadaCar" w:customStyle="1">
    <w:name w:val="Cita destacada C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EnlacedeInternet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styleId="Textoindependiente3Car" w:customStyle="1">
    <w:name w:val="Texto independiente 3 C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Sangra3detindependienteCar" w:customStyle="1">
    <w:name w:val="Sangría 3 de t. independiente C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ar" w:customStyle="1">
    <w:name w:val="Título 8 Car"/>
    <w:basedOn w:val="DefaultParagraphFont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ar" w:customStyle="1">
    <w:name w:val="Título 9 Car"/>
    <w:basedOn w:val="DefaultParagraphFont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28220f"/>
    <w:rPr>
      <w:szCs w:val="20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macroCar" w:customStyle="1">
    <w:name w:val="Texto macro C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informatoCar" w:customStyle="1">
    <w:name w:val="Texto sin formato C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link w:val="TtuloC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pPr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220f"/>
    <w:pPr/>
    <w:rPr>
      <w:b/>
      <w:bCs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macroC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es-ES" w:eastAsia="ja-JP" w:bidi="ar-SA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FAC688CAFA4837A88BB4FD680B7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DDC24-E8D1-4EF1-8040-F9C3C785DCE1}"/>
      </w:docPartPr>
      <w:docPartBody>
        <w:p w:rsidR="00FD62F1" w:rsidRDefault="00204D57">
          <w:pPr>
            <w:pStyle w:val="5CFAC688CAFA4837A88BB4FD680B754A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57"/>
    <w:rsid w:val="00204D57"/>
    <w:rsid w:val="00C75FB8"/>
    <w:rsid w:val="00E20614"/>
    <w:rsid w:val="00F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FAC688CAFA4837A88BB4FD680B754A">
    <w:name w:val="5CFAC688CAFA4837A88BB4FD680B7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4DA9B-5ACD-4B79-BD26-24AE014C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520</TotalTime>
  <Application>LibreOffice/7.5.7.1$Linux_X86_64 LibreOffice_project/50$Build-1</Application>
  <AppVersion>15.0000</AppVersion>
  <Pages>1</Pages>
  <Words>127</Words>
  <Characters>807</Characters>
  <CharactersWithSpaces>995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2019-09-17T04:16:00Z</dcterms:created>
  <dc:creator>nacho</dc:creator>
  <dc:description/>
  <dc:language>es-AR</dc:language>
  <cp:lastModifiedBy/>
  <dcterms:modified xsi:type="dcterms:W3CDTF">2023-11-22T23:20:42Z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